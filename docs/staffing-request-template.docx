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694C81" w14:textId="77777777" w:rsidR="0002369D" w:rsidRPr="001D1760" w:rsidRDefault="0002369D">
      <w:pPr>
        <w:rPr>
          <w:rFonts w:ascii="Century Gothic" w:hAnsi="Century Gothic"/>
          <w:b/>
        </w:rPr>
      </w:pPr>
      <w:r w:rsidRPr="001D1760">
        <w:rPr>
          <w:rFonts w:ascii="Century Gothic" w:hAnsi="Century Gothic"/>
          <w:b/>
        </w:rPr>
        <w:t>LEAD INFORMATION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078"/>
        <w:gridCol w:w="5778"/>
      </w:tblGrid>
      <w:tr w:rsidR="0002369D" w:rsidRPr="000207FA" w14:paraId="30B163CA" w14:textId="77777777">
        <w:tc>
          <w:tcPr>
            <w:tcW w:w="3078" w:type="dxa"/>
          </w:tcPr>
          <w:p w14:paraId="5AA8DA10" w14:textId="77777777" w:rsidR="0002369D" w:rsidRPr="000207FA" w:rsidRDefault="001A145E" w:rsidP="000207FA">
            <w:pPr>
              <w:spacing w:before="120" w:after="12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REQUEST NUMBER</w:t>
            </w:r>
            <w:r w:rsidR="0002369D" w:rsidRPr="000207FA">
              <w:rPr>
                <w:rFonts w:ascii="Century Gothic" w:hAnsi="Century Gothic"/>
                <w:sz w:val="22"/>
              </w:rPr>
              <w:t>:</w:t>
            </w:r>
          </w:p>
        </w:tc>
        <w:tc>
          <w:tcPr>
            <w:tcW w:w="5778" w:type="dxa"/>
          </w:tcPr>
          <w:p w14:paraId="1AC2728E" w14:textId="77777777" w:rsidR="0002369D" w:rsidRPr="00543377" w:rsidRDefault="00244F98" w:rsidP="000207FA">
            <w:pPr>
              <w:spacing w:before="120" w:after="120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{</w:t>
            </w:r>
            <w:proofErr w:type="spellStart"/>
            <w:proofErr w:type="gramStart"/>
            <w:r>
              <w:rPr>
                <w:rFonts w:ascii="Century Gothic" w:hAnsi="Century Gothic"/>
                <w:sz w:val="20"/>
              </w:rPr>
              <w:t>requestNo</w:t>
            </w:r>
            <w:proofErr w:type="spellEnd"/>
            <w:proofErr w:type="gramEnd"/>
            <w:r>
              <w:rPr>
                <w:rFonts w:ascii="Century Gothic" w:hAnsi="Century Gothic"/>
                <w:sz w:val="20"/>
              </w:rPr>
              <w:t>}</w:t>
            </w:r>
          </w:p>
        </w:tc>
      </w:tr>
      <w:tr w:rsidR="00574A4E" w:rsidRPr="000207FA" w14:paraId="34B76177" w14:textId="77777777">
        <w:tc>
          <w:tcPr>
            <w:tcW w:w="3078" w:type="dxa"/>
          </w:tcPr>
          <w:p w14:paraId="204E0AAF" w14:textId="77777777" w:rsidR="00574A4E" w:rsidRPr="00195FB4" w:rsidRDefault="001A145E" w:rsidP="00195FB4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DATE: </w:t>
            </w:r>
          </w:p>
        </w:tc>
        <w:tc>
          <w:tcPr>
            <w:tcW w:w="5778" w:type="dxa"/>
          </w:tcPr>
          <w:p w14:paraId="6CFCAE4B" w14:textId="77777777" w:rsidR="00574A4E" w:rsidRPr="00886284" w:rsidRDefault="00244F98" w:rsidP="00195FB4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Tahoma" w:hAnsi="Tahoma" w:cs="Tahoma"/>
                <w:sz w:val="20"/>
                <w:szCs w:val="20"/>
              </w:rPr>
              <w:t>requestedOn</w:t>
            </w:r>
            <w:proofErr w:type="spellEnd"/>
            <w:proofErr w:type="gramEnd"/>
            <w:r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</w:tr>
      <w:tr w:rsidR="00574A4E" w:rsidRPr="000207FA" w14:paraId="12788E3A" w14:textId="77777777">
        <w:tc>
          <w:tcPr>
            <w:tcW w:w="3078" w:type="dxa"/>
          </w:tcPr>
          <w:p w14:paraId="7A22F38F" w14:textId="77777777" w:rsidR="00574A4E" w:rsidRPr="00195FB4" w:rsidRDefault="001A145E" w:rsidP="00195FB4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REQUEST TYPE:  New/Presale</w:t>
            </w:r>
          </w:p>
        </w:tc>
        <w:tc>
          <w:tcPr>
            <w:tcW w:w="5778" w:type="dxa"/>
          </w:tcPr>
          <w:p w14:paraId="29E6B348" w14:textId="71710626" w:rsidR="001A145E" w:rsidRPr="00886284" w:rsidRDefault="004018A3" w:rsidP="00195FB4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Tahoma" w:hAnsi="Tahoma" w:cs="Tahoma"/>
                <w:sz w:val="20"/>
                <w:szCs w:val="20"/>
              </w:rPr>
              <w:t>newOrPresale</w:t>
            </w:r>
            <w:proofErr w:type="spellEnd"/>
            <w:proofErr w:type="gramEnd"/>
            <w:r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</w:tr>
      <w:tr w:rsidR="00574A4E" w:rsidRPr="000207FA" w14:paraId="69D47CB7" w14:textId="77777777">
        <w:tc>
          <w:tcPr>
            <w:tcW w:w="3078" w:type="dxa"/>
          </w:tcPr>
          <w:p w14:paraId="35F4FBF8" w14:textId="77777777" w:rsidR="00574A4E" w:rsidRPr="001A145E" w:rsidRDefault="001A145E" w:rsidP="00195FB4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DATE NEEDED:</w:t>
            </w:r>
          </w:p>
        </w:tc>
        <w:tc>
          <w:tcPr>
            <w:tcW w:w="5778" w:type="dxa"/>
          </w:tcPr>
          <w:p w14:paraId="12733C14" w14:textId="105E3AED" w:rsidR="00574A4E" w:rsidRPr="00886284" w:rsidRDefault="00DB55F6" w:rsidP="00195FB4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Tahoma" w:hAnsi="Tahoma" w:cs="Tahoma"/>
                <w:sz w:val="20"/>
                <w:szCs w:val="20"/>
              </w:rPr>
              <w:t>dateNeeded</w:t>
            </w:r>
            <w:proofErr w:type="spellEnd"/>
            <w:proofErr w:type="gramEnd"/>
            <w:r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</w:tr>
      <w:tr w:rsidR="00574A4E" w:rsidRPr="000207FA" w14:paraId="6FE5AFD5" w14:textId="77777777">
        <w:tc>
          <w:tcPr>
            <w:tcW w:w="3078" w:type="dxa"/>
          </w:tcPr>
          <w:p w14:paraId="17C17431" w14:textId="77777777" w:rsidR="00574A4E" w:rsidRPr="00195FB4" w:rsidRDefault="0032391E" w:rsidP="00195FB4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COMPANY NAME:  </w:t>
            </w:r>
          </w:p>
        </w:tc>
        <w:tc>
          <w:tcPr>
            <w:tcW w:w="5778" w:type="dxa"/>
          </w:tcPr>
          <w:p w14:paraId="73932B01" w14:textId="1CB7666B" w:rsidR="00574A4E" w:rsidRPr="00886284" w:rsidRDefault="004332E3" w:rsidP="00195FB4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Tahoma" w:hAnsi="Tahoma" w:cs="Tahoma"/>
                <w:sz w:val="20"/>
                <w:szCs w:val="20"/>
              </w:rPr>
              <w:t>companyName</w:t>
            </w:r>
            <w:proofErr w:type="spellEnd"/>
            <w:proofErr w:type="gramEnd"/>
            <w:r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</w:tr>
      <w:tr w:rsidR="00574A4E" w:rsidRPr="000207FA" w14:paraId="5C5CCE64" w14:textId="77777777" w:rsidTr="00326F7D">
        <w:trPr>
          <w:trHeight w:val="503"/>
        </w:trPr>
        <w:tc>
          <w:tcPr>
            <w:tcW w:w="3078" w:type="dxa"/>
          </w:tcPr>
          <w:p w14:paraId="599782ED" w14:textId="77777777" w:rsidR="00574A4E" w:rsidRPr="00195FB4" w:rsidRDefault="00EE5232" w:rsidP="00326F7D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CONTACT NAME/INFO</w:t>
            </w:r>
          </w:p>
        </w:tc>
        <w:tc>
          <w:tcPr>
            <w:tcW w:w="5778" w:type="dxa"/>
          </w:tcPr>
          <w:p w14:paraId="2486A460" w14:textId="4654D7C5" w:rsidR="00574A4E" w:rsidRPr="00886284" w:rsidRDefault="004332E3" w:rsidP="00195FB4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Tahoma" w:hAnsi="Tahoma" w:cs="Tahoma"/>
                <w:sz w:val="20"/>
                <w:szCs w:val="20"/>
              </w:rPr>
              <w:t>contactName</w:t>
            </w:r>
            <w:proofErr w:type="spellEnd"/>
            <w:proofErr w:type="gramEnd"/>
            <w:r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</w:tr>
      <w:tr w:rsidR="00574A4E" w:rsidRPr="000207FA" w14:paraId="5BA39109" w14:textId="77777777">
        <w:tc>
          <w:tcPr>
            <w:tcW w:w="3078" w:type="dxa"/>
          </w:tcPr>
          <w:p w14:paraId="6F66B229" w14:textId="77777777" w:rsidR="00574A4E" w:rsidRPr="00195FB4" w:rsidRDefault="00EE5232" w:rsidP="00D17105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NEW POSITION OR BACKFILL</w:t>
            </w:r>
          </w:p>
        </w:tc>
        <w:tc>
          <w:tcPr>
            <w:tcW w:w="5778" w:type="dxa"/>
          </w:tcPr>
          <w:p w14:paraId="51CDB4F2" w14:textId="1C1BD9D9" w:rsidR="00574A4E" w:rsidRPr="00886284" w:rsidRDefault="004332E3" w:rsidP="00195FB4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Tahoma" w:hAnsi="Tahoma" w:cs="Tahoma"/>
                <w:sz w:val="20"/>
                <w:szCs w:val="20"/>
              </w:rPr>
              <w:t>newOrBackfill</w:t>
            </w:r>
            <w:proofErr w:type="spellEnd"/>
            <w:proofErr w:type="gramEnd"/>
            <w:r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</w:tr>
      <w:tr w:rsidR="00574A4E" w:rsidRPr="000207FA" w14:paraId="7CA075BB" w14:textId="77777777">
        <w:tc>
          <w:tcPr>
            <w:tcW w:w="3078" w:type="dxa"/>
          </w:tcPr>
          <w:p w14:paraId="2D000067" w14:textId="77777777" w:rsidR="00574A4E" w:rsidRPr="00195FB4" w:rsidRDefault="00326F7D" w:rsidP="00195FB4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LENGTH: Perm or # Months</w:t>
            </w:r>
          </w:p>
        </w:tc>
        <w:tc>
          <w:tcPr>
            <w:tcW w:w="5778" w:type="dxa"/>
          </w:tcPr>
          <w:p w14:paraId="741C4C1A" w14:textId="00987315" w:rsidR="00574A4E" w:rsidRPr="00886284" w:rsidRDefault="00574A4E" w:rsidP="00195FB4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2369D" w:rsidRPr="000207FA" w14:paraId="42088379" w14:textId="77777777">
        <w:tc>
          <w:tcPr>
            <w:tcW w:w="3078" w:type="dxa"/>
          </w:tcPr>
          <w:p w14:paraId="32D1838A" w14:textId="77777777" w:rsidR="0002369D" w:rsidRPr="00195FB4" w:rsidRDefault="005910EB" w:rsidP="00195FB4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POSITION LOCATION: Remote/Onsite</w:t>
            </w:r>
            <w:r w:rsidR="00326F7D">
              <w:rPr>
                <w:rFonts w:ascii="Tahoma" w:hAnsi="Tahoma" w:cs="Tahoma"/>
                <w:sz w:val="20"/>
                <w:szCs w:val="20"/>
              </w:rPr>
              <w:t xml:space="preserve"> Location</w:t>
            </w:r>
          </w:p>
        </w:tc>
        <w:tc>
          <w:tcPr>
            <w:tcW w:w="5778" w:type="dxa"/>
          </w:tcPr>
          <w:p w14:paraId="2AB021AC" w14:textId="086C46DA" w:rsidR="0002369D" w:rsidRPr="00195FB4" w:rsidRDefault="0002369D" w:rsidP="00195FB4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2369D" w:rsidRPr="000207FA" w14:paraId="78D21044" w14:textId="77777777">
        <w:tc>
          <w:tcPr>
            <w:tcW w:w="3078" w:type="dxa"/>
          </w:tcPr>
          <w:p w14:paraId="5BA89771" w14:textId="77777777" w:rsidR="0002369D" w:rsidRPr="00195FB4" w:rsidRDefault="00326F7D" w:rsidP="00195FB4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TYPE OF RESOURCE: MX or US</w:t>
            </w:r>
          </w:p>
        </w:tc>
        <w:tc>
          <w:tcPr>
            <w:tcW w:w="5778" w:type="dxa"/>
          </w:tcPr>
          <w:p w14:paraId="6DC6A5C3" w14:textId="3CE6BD89" w:rsidR="0002369D" w:rsidRPr="004C3ECB" w:rsidRDefault="0002369D" w:rsidP="00195FB4">
            <w:pPr>
              <w:spacing w:before="120"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2369D" w:rsidRPr="000207FA" w14:paraId="0DEF29D4" w14:textId="77777777">
        <w:tc>
          <w:tcPr>
            <w:tcW w:w="3078" w:type="dxa"/>
          </w:tcPr>
          <w:p w14:paraId="2DC6E63B" w14:textId="77777777" w:rsidR="0002369D" w:rsidRPr="00195FB4" w:rsidRDefault="00326F7D" w:rsidP="005910EB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POSITION:</w:t>
            </w:r>
          </w:p>
        </w:tc>
        <w:tc>
          <w:tcPr>
            <w:tcW w:w="5778" w:type="dxa"/>
          </w:tcPr>
          <w:p w14:paraId="427B4411" w14:textId="05B38A75" w:rsidR="0002369D" w:rsidRPr="00195FB4" w:rsidRDefault="00C810A7" w:rsidP="00195FB4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Tahoma" w:hAnsi="Tahoma" w:cs="Tahoma"/>
                <w:sz w:val="20"/>
                <w:szCs w:val="20"/>
              </w:rPr>
              <w:t>positionName</w:t>
            </w:r>
            <w:proofErr w:type="spellEnd"/>
            <w:proofErr w:type="gramEnd"/>
            <w:r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</w:tr>
      <w:tr w:rsidR="0002369D" w:rsidRPr="000207FA" w14:paraId="415DF876" w14:textId="77777777">
        <w:tc>
          <w:tcPr>
            <w:tcW w:w="3078" w:type="dxa"/>
          </w:tcPr>
          <w:p w14:paraId="2B2461D7" w14:textId="77777777" w:rsidR="0002369D" w:rsidRPr="00195FB4" w:rsidRDefault="00326F7D" w:rsidP="00195FB4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MIN YRS OF EXPERIENCE:</w:t>
            </w:r>
          </w:p>
        </w:tc>
        <w:tc>
          <w:tcPr>
            <w:tcW w:w="5778" w:type="dxa"/>
          </w:tcPr>
          <w:p w14:paraId="2DCA34F2" w14:textId="4152E2C5" w:rsidR="0002369D" w:rsidRPr="00195FB4" w:rsidRDefault="00D70960" w:rsidP="00195FB4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Tahoma" w:hAnsi="Tahoma" w:cs="Tahoma"/>
                <w:sz w:val="20"/>
                <w:szCs w:val="20"/>
              </w:rPr>
              <w:t>minimumExperience</w:t>
            </w:r>
            <w:proofErr w:type="spellEnd"/>
            <w:proofErr w:type="gramEnd"/>
            <w:r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</w:tr>
      <w:tr w:rsidR="0002369D" w:rsidRPr="000207FA" w14:paraId="737E3339" w14:textId="77777777">
        <w:tc>
          <w:tcPr>
            <w:tcW w:w="3078" w:type="dxa"/>
          </w:tcPr>
          <w:p w14:paraId="4D11AAD2" w14:textId="77777777" w:rsidR="0002369D" w:rsidRPr="00195FB4" w:rsidRDefault="00326F7D" w:rsidP="00195FB4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TRAVEL:</w:t>
            </w:r>
          </w:p>
        </w:tc>
        <w:tc>
          <w:tcPr>
            <w:tcW w:w="5778" w:type="dxa"/>
          </w:tcPr>
          <w:p w14:paraId="39D31FF8" w14:textId="57DD5480" w:rsidR="0002369D" w:rsidRPr="00195FB4" w:rsidRDefault="00BB3DFA" w:rsidP="00195FB4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Tahoma" w:hAnsi="Tahoma" w:cs="Tahoma"/>
                <w:sz w:val="20"/>
                <w:szCs w:val="20"/>
              </w:rPr>
              <w:t>travelRequired</w:t>
            </w:r>
            <w:proofErr w:type="spellEnd"/>
            <w:proofErr w:type="gramEnd"/>
            <w:r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</w:tr>
      <w:tr w:rsidR="0002369D" w:rsidRPr="000207FA" w14:paraId="06A8D0D1" w14:textId="77777777">
        <w:tc>
          <w:tcPr>
            <w:tcW w:w="3078" w:type="dxa"/>
          </w:tcPr>
          <w:p w14:paraId="4B801282" w14:textId="77777777" w:rsidR="00D17105" w:rsidRPr="00195FB4" w:rsidRDefault="00326F7D" w:rsidP="00D17105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CERTIFCATIONS REQUESTED:</w:t>
            </w:r>
          </w:p>
        </w:tc>
        <w:tc>
          <w:tcPr>
            <w:tcW w:w="5778" w:type="dxa"/>
          </w:tcPr>
          <w:p w14:paraId="0B52E85C" w14:textId="77777777" w:rsidR="0002369D" w:rsidRPr="00195FB4" w:rsidRDefault="0002369D" w:rsidP="00195FB4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2369D" w:rsidRPr="000207FA" w14:paraId="77B03B01" w14:textId="77777777" w:rsidTr="006073ED">
        <w:trPr>
          <w:trHeight w:val="395"/>
        </w:trPr>
        <w:tc>
          <w:tcPr>
            <w:tcW w:w="3078" w:type="dxa"/>
            <w:vAlign w:val="bottom"/>
          </w:tcPr>
          <w:p w14:paraId="155F88AB" w14:textId="77777777" w:rsidR="0002369D" w:rsidRDefault="006073ED" w:rsidP="006073ED">
            <w:pPr>
              <w:spacing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TECHNOLOGY DETAILS:</w:t>
            </w:r>
          </w:p>
          <w:p w14:paraId="0D0AB814" w14:textId="77777777" w:rsidR="006073ED" w:rsidRDefault="006073ED" w:rsidP="006073ED">
            <w:pPr>
              <w:spacing w:after="120"/>
              <w:rPr>
                <w:rFonts w:ascii="Tahoma" w:hAnsi="Tahoma" w:cs="Tahoma"/>
                <w:sz w:val="20"/>
                <w:szCs w:val="20"/>
              </w:rPr>
            </w:pPr>
          </w:p>
          <w:p w14:paraId="6F449454" w14:textId="77777777" w:rsidR="006073ED" w:rsidRDefault="006073ED" w:rsidP="006073ED">
            <w:pPr>
              <w:spacing w:after="120"/>
              <w:rPr>
                <w:rFonts w:ascii="Tahoma" w:hAnsi="Tahoma" w:cs="Tahoma"/>
                <w:sz w:val="20"/>
                <w:szCs w:val="20"/>
              </w:rPr>
            </w:pPr>
          </w:p>
          <w:p w14:paraId="34FB5C25" w14:textId="77777777" w:rsidR="006073ED" w:rsidRPr="00D54AB8" w:rsidRDefault="006073ED" w:rsidP="006073ED">
            <w:pPr>
              <w:spacing w:after="12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78" w:type="dxa"/>
          </w:tcPr>
          <w:p w14:paraId="2A0AB436" w14:textId="4EAE0FC3" w:rsidR="009463A8" w:rsidRPr="00886284" w:rsidRDefault="00D4205B" w:rsidP="000207FA">
            <w:pPr>
              <w:spacing w:after="120"/>
              <w:rPr>
                <w:rFonts w:ascii="Tahoma" w:hAnsi="Tahoma" w:cs="Tahoma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574A4E" w:rsidRPr="00D4205B" w14:paraId="4D5D4031" w14:textId="77777777">
        <w:tc>
          <w:tcPr>
            <w:tcW w:w="3078" w:type="dxa"/>
          </w:tcPr>
          <w:p w14:paraId="3ED488D4" w14:textId="77777777" w:rsidR="00574A4E" w:rsidRDefault="006073ED" w:rsidP="000207FA">
            <w:pPr>
              <w:spacing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ADDITIONAL DETAILS:</w:t>
            </w:r>
          </w:p>
          <w:p w14:paraId="7A920368" w14:textId="77777777" w:rsidR="006073ED" w:rsidRDefault="006073ED" w:rsidP="000207FA">
            <w:pPr>
              <w:spacing w:after="120"/>
              <w:rPr>
                <w:rFonts w:ascii="Tahoma" w:hAnsi="Tahoma" w:cs="Tahoma"/>
                <w:sz w:val="20"/>
                <w:szCs w:val="20"/>
              </w:rPr>
            </w:pPr>
          </w:p>
          <w:p w14:paraId="4E99972E" w14:textId="77777777" w:rsidR="006073ED" w:rsidRDefault="006073ED" w:rsidP="000207FA">
            <w:pPr>
              <w:spacing w:after="120"/>
              <w:rPr>
                <w:rFonts w:ascii="Tahoma" w:hAnsi="Tahoma" w:cs="Tahoma"/>
                <w:sz w:val="20"/>
                <w:szCs w:val="20"/>
              </w:rPr>
            </w:pPr>
          </w:p>
          <w:p w14:paraId="754996DA" w14:textId="77777777" w:rsidR="006073ED" w:rsidRPr="00D54AB8" w:rsidRDefault="006073ED" w:rsidP="000207FA">
            <w:pPr>
              <w:spacing w:after="12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78" w:type="dxa"/>
          </w:tcPr>
          <w:p w14:paraId="024FE051" w14:textId="39227875" w:rsidR="00D4205B" w:rsidRPr="00D4205B" w:rsidRDefault="00D4205B" w:rsidP="00D4205B">
            <w:pPr>
              <w:spacing w:after="12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2369D" w:rsidRPr="000207FA" w14:paraId="5CB2178D" w14:textId="77777777" w:rsidTr="006073ED">
        <w:tc>
          <w:tcPr>
            <w:tcW w:w="3078" w:type="dxa"/>
            <w:vAlign w:val="bottom"/>
          </w:tcPr>
          <w:p w14:paraId="0D747D8F" w14:textId="77777777" w:rsidR="0002369D" w:rsidRPr="00D54AB8" w:rsidRDefault="006073ED" w:rsidP="006073ED">
            <w:pPr>
              <w:spacing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ENGLISH LEVEL:</w:t>
            </w:r>
          </w:p>
        </w:tc>
        <w:tc>
          <w:tcPr>
            <w:tcW w:w="5778" w:type="dxa"/>
          </w:tcPr>
          <w:p w14:paraId="490194B1" w14:textId="64AF5432" w:rsidR="0002369D" w:rsidRPr="00886284" w:rsidRDefault="0002369D" w:rsidP="000207FA">
            <w:pPr>
              <w:spacing w:after="12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74A4E" w:rsidRPr="000207FA" w14:paraId="1740F61A" w14:textId="77777777">
        <w:tc>
          <w:tcPr>
            <w:tcW w:w="3078" w:type="dxa"/>
          </w:tcPr>
          <w:p w14:paraId="373E607A" w14:textId="77777777" w:rsidR="00574A4E" w:rsidRPr="00D54AB8" w:rsidRDefault="006073ED" w:rsidP="000207FA">
            <w:pPr>
              <w:spacing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INTERNAL COMMENTS:</w:t>
            </w:r>
          </w:p>
        </w:tc>
        <w:tc>
          <w:tcPr>
            <w:tcW w:w="5778" w:type="dxa"/>
          </w:tcPr>
          <w:p w14:paraId="217B6E3E" w14:textId="05BFD64D" w:rsidR="00D4205B" w:rsidRPr="00D4205B" w:rsidRDefault="00D4205B" w:rsidP="000207FA">
            <w:pPr>
              <w:spacing w:after="12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322DF20D" w14:textId="77777777" w:rsidR="0039368C" w:rsidRDefault="0039368C"/>
    <w:sectPr w:rsidR="0039368C" w:rsidSect="0002369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AFEC1B" w14:textId="77777777" w:rsidR="0051609F" w:rsidRDefault="0051609F" w:rsidP="00554882">
      <w:pPr>
        <w:spacing w:after="0"/>
      </w:pPr>
      <w:r>
        <w:separator/>
      </w:r>
    </w:p>
  </w:endnote>
  <w:endnote w:type="continuationSeparator" w:id="0">
    <w:p w14:paraId="30490E14" w14:textId="77777777" w:rsidR="0051609F" w:rsidRDefault="0051609F" w:rsidP="005548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ABB5D0" w14:textId="77777777" w:rsidR="0051609F" w:rsidRDefault="0051609F" w:rsidP="00554882">
      <w:pPr>
        <w:spacing w:after="0"/>
      </w:pPr>
      <w:r>
        <w:separator/>
      </w:r>
    </w:p>
  </w:footnote>
  <w:footnote w:type="continuationSeparator" w:id="0">
    <w:p w14:paraId="781F1107" w14:textId="77777777" w:rsidR="0051609F" w:rsidRDefault="0051609F" w:rsidP="0055488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CF7D9E" w14:textId="2BE6D1A8" w:rsidR="00A03039" w:rsidRDefault="00A03039" w:rsidP="00BF4BD8">
    <w:pPr>
      <w:pStyle w:val="Header"/>
    </w:pPr>
    <w:r>
      <w:rPr>
        <w:noProof/>
      </w:rPr>
      <w:tab/>
      <w:t xml:space="preserve">Requestor:  </w:t>
    </w:r>
    <w:r>
      <w:rPr>
        <w:noProof/>
      </w:rPr>
      <w:tab/>
    </w:r>
    <w:r w:rsidR="00474758">
      <w:rPr>
        <w:noProof/>
      </w:rPr>
      <w:t>{requestedBy}</w:t>
    </w:r>
    <w:r w:rsidR="000247CC">
      <w:rPr>
        <w:noProof/>
      </w:rPr>
      <w:drawing>
        <wp:inline distT="0" distB="0" distL="0" distR="0" wp14:anchorId="15E2D68B" wp14:editId="3A4D4D51">
          <wp:extent cx="2098040" cy="521970"/>
          <wp:effectExtent l="0" t="0" r="0" b="0"/>
          <wp:docPr id="1" name="Picture 1" descr="cid:F159A383-1FF6-46B0-9313-A25B04226727@gateway.2wire.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F159A383-1FF6-46B0-9313-A25B04226727@gateway.2wire.n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8040" cy="521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312DC50" w14:textId="68926FE9" w:rsidR="00A03039" w:rsidRDefault="00A03039" w:rsidP="00A074AE">
    <w:pPr>
      <w:pStyle w:val="Header"/>
      <w:tabs>
        <w:tab w:val="left" w:pos="7600"/>
      </w:tabs>
    </w:pPr>
    <w:r>
      <w:tab/>
    </w:r>
    <w:r>
      <w:tab/>
    </w:r>
  </w:p>
  <w:p w14:paraId="059A883D" w14:textId="77777777" w:rsidR="00A03039" w:rsidRDefault="000247CC" w:rsidP="00A074AE">
    <w:pPr>
      <w:pStyle w:val="Header"/>
      <w:tabs>
        <w:tab w:val="left" w:pos="76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29BE675" wp14:editId="71E4DBA9">
              <wp:simplePos x="0" y="0"/>
              <wp:positionH relativeFrom="column">
                <wp:posOffset>0</wp:posOffset>
              </wp:positionH>
              <wp:positionV relativeFrom="paragraph">
                <wp:posOffset>99695</wp:posOffset>
              </wp:positionV>
              <wp:extent cx="5486400" cy="228600"/>
              <wp:effectExtent l="19050" t="13970" r="19050" b="4318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6400" cy="228600"/>
                      </a:xfrm>
                      <a:custGeom>
                        <a:avLst/>
                        <a:gdLst>
                          <a:gd name="T0" fmla="*/ 0 w 8640"/>
                          <a:gd name="T1" fmla="*/ 360 h 360"/>
                          <a:gd name="T2" fmla="*/ 2160 w 8640"/>
                          <a:gd name="T3" fmla="*/ 0 h 360"/>
                          <a:gd name="T4" fmla="*/ 6480 w 8640"/>
                          <a:gd name="T5" fmla="*/ 360 h 360"/>
                          <a:gd name="T6" fmla="*/ 8640 w 8640"/>
                          <a:gd name="T7" fmla="*/ 0 h 36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</a:cxnLst>
                        <a:rect l="0" t="0" r="r" b="b"/>
                        <a:pathLst>
                          <a:path w="8640" h="360">
                            <a:moveTo>
                              <a:pt x="0" y="360"/>
                            </a:moveTo>
                            <a:cubicBezTo>
                              <a:pt x="540" y="180"/>
                              <a:pt x="1080" y="0"/>
                              <a:pt x="2160" y="0"/>
                            </a:cubicBezTo>
                            <a:cubicBezTo>
                              <a:pt x="3240" y="0"/>
                              <a:pt x="5400" y="360"/>
                              <a:pt x="6480" y="360"/>
                            </a:cubicBezTo>
                            <a:cubicBezTo>
                              <a:pt x="7560" y="360"/>
                              <a:pt x="8100" y="180"/>
                              <a:pt x="8640" y="0"/>
                            </a:cubicBezTo>
                          </a:path>
                        </a:pathLst>
                      </a:custGeom>
                      <a:noFill/>
                      <a:ln w="25400">
                        <a:solidFill>
                          <a:srgbClr val="4A7EBB"/>
                        </a:solidFill>
                        <a:round/>
                        <a:headEnd/>
                        <a:tailEnd/>
                      </a:ln>
                      <a:effectLst>
                        <a:outerShdw dist="25400" dir="5400000" algn="ctr" rotWithShape="0">
                          <a:srgbClr val="808080">
                            <a:alpha val="35001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FAD15F5" id="AutoShape 3" o:spid="_x0000_s1026" style="position:absolute;margin-left:0;margin-top:7.85pt;width:6in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6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" path="m,360c540,180,1080,,2160,,3240,,5400,360,6480,360,7560,360,8100,180,8640,e" filled="f" strokecolor="#4a7ebb" strokeweight="2pt">
              <v:shadow on="t" opacity="22938f" offset="0"/>
              <v:path arrowok="t" o:connecttype="custom" o:connectlocs="0,228600;1371600,0;4114800,228600;5486400,0" o:connectangles="0,0,0,0"/>
            </v:shape>
          </w:pict>
        </mc:Fallback>
      </mc:AlternateContent>
    </w:r>
  </w:p>
  <w:p w14:paraId="14692EDB" w14:textId="77777777" w:rsidR="00A03039" w:rsidRDefault="00A03039" w:rsidP="00A074AE">
    <w:pPr>
      <w:pStyle w:val="Header"/>
      <w:tabs>
        <w:tab w:val="left" w:pos="7600"/>
      </w:tabs>
    </w:pPr>
  </w:p>
  <w:p w14:paraId="223755DA" w14:textId="77777777" w:rsidR="00A03039" w:rsidRDefault="00A03039" w:rsidP="00A074A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114FB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D1C2DD7"/>
    <w:multiLevelType w:val="hybridMultilevel"/>
    <w:tmpl w:val="924A9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3C0570"/>
    <w:multiLevelType w:val="hybridMultilevel"/>
    <w:tmpl w:val="E562A07C"/>
    <w:lvl w:ilvl="0" w:tplc="8A7EAB7A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AD0666"/>
    <w:multiLevelType w:val="hybridMultilevel"/>
    <w:tmpl w:val="8D48A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522062"/>
    <w:multiLevelType w:val="hybridMultilevel"/>
    <w:tmpl w:val="B36A5A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5">
    <w:nsid w:val="5B187F6C"/>
    <w:multiLevelType w:val="hybridMultilevel"/>
    <w:tmpl w:val="3DF0975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6">
    <w:nsid w:val="7243325A"/>
    <w:multiLevelType w:val="hybridMultilevel"/>
    <w:tmpl w:val="C4C40CC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F4A"/>
    <w:rsid w:val="00005402"/>
    <w:rsid w:val="000207FA"/>
    <w:rsid w:val="0002369D"/>
    <w:rsid w:val="000247CC"/>
    <w:rsid w:val="00055AAE"/>
    <w:rsid w:val="0009741E"/>
    <w:rsid w:val="000A4FF1"/>
    <w:rsid w:val="000D339B"/>
    <w:rsid w:val="000F11C9"/>
    <w:rsid w:val="000F2709"/>
    <w:rsid w:val="0014489F"/>
    <w:rsid w:val="00151662"/>
    <w:rsid w:val="00195FB4"/>
    <w:rsid w:val="001A145E"/>
    <w:rsid w:val="001B23B8"/>
    <w:rsid w:val="001D1760"/>
    <w:rsid w:val="002243D5"/>
    <w:rsid w:val="00244F98"/>
    <w:rsid w:val="00267049"/>
    <w:rsid w:val="00280F4A"/>
    <w:rsid w:val="002B5B78"/>
    <w:rsid w:val="002E18AD"/>
    <w:rsid w:val="0032391E"/>
    <w:rsid w:val="00326F7D"/>
    <w:rsid w:val="0036563A"/>
    <w:rsid w:val="0039368C"/>
    <w:rsid w:val="0039786A"/>
    <w:rsid w:val="003C4EFC"/>
    <w:rsid w:val="003E30C8"/>
    <w:rsid w:val="004018A3"/>
    <w:rsid w:val="004073EC"/>
    <w:rsid w:val="004332E3"/>
    <w:rsid w:val="00474758"/>
    <w:rsid w:val="004B7B13"/>
    <w:rsid w:val="004C3ECB"/>
    <w:rsid w:val="0051609F"/>
    <w:rsid w:val="00543377"/>
    <w:rsid w:val="00554882"/>
    <w:rsid w:val="00574A4E"/>
    <w:rsid w:val="005910EB"/>
    <w:rsid w:val="00592217"/>
    <w:rsid w:val="005B2514"/>
    <w:rsid w:val="005B66F0"/>
    <w:rsid w:val="0060106B"/>
    <w:rsid w:val="006073ED"/>
    <w:rsid w:val="006B733B"/>
    <w:rsid w:val="006F0760"/>
    <w:rsid w:val="007034CF"/>
    <w:rsid w:val="00730A60"/>
    <w:rsid w:val="0073409B"/>
    <w:rsid w:val="00745913"/>
    <w:rsid w:val="00757F59"/>
    <w:rsid w:val="00782A7A"/>
    <w:rsid w:val="007E3DFE"/>
    <w:rsid w:val="00807CEA"/>
    <w:rsid w:val="00817F46"/>
    <w:rsid w:val="00864E16"/>
    <w:rsid w:val="00886284"/>
    <w:rsid w:val="008C065C"/>
    <w:rsid w:val="008C6600"/>
    <w:rsid w:val="008E318A"/>
    <w:rsid w:val="0090310F"/>
    <w:rsid w:val="00910A7C"/>
    <w:rsid w:val="009463A8"/>
    <w:rsid w:val="00980120"/>
    <w:rsid w:val="00A00462"/>
    <w:rsid w:val="00A01EF9"/>
    <w:rsid w:val="00A03039"/>
    <w:rsid w:val="00A074AE"/>
    <w:rsid w:val="00A251B4"/>
    <w:rsid w:val="00A266BA"/>
    <w:rsid w:val="00A55A43"/>
    <w:rsid w:val="00B01FAC"/>
    <w:rsid w:val="00B72BD3"/>
    <w:rsid w:val="00BB3DFA"/>
    <w:rsid w:val="00BF4BD8"/>
    <w:rsid w:val="00C37D23"/>
    <w:rsid w:val="00C810A7"/>
    <w:rsid w:val="00C84DC1"/>
    <w:rsid w:val="00C94A4C"/>
    <w:rsid w:val="00CA4ADE"/>
    <w:rsid w:val="00CF66EA"/>
    <w:rsid w:val="00D17105"/>
    <w:rsid w:val="00D214DB"/>
    <w:rsid w:val="00D25295"/>
    <w:rsid w:val="00D35B58"/>
    <w:rsid w:val="00D4205B"/>
    <w:rsid w:val="00D44546"/>
    <w:rsid w:val="00D45706"/>
    <w:rsid w:val="00D54AB8"/>
    <w:rsid w:val="00D70960"/>
    <w:rsid w:val="00DB55F6"/>
    <w:rsid w:val="00DE4DA5"/>
    <w:rsid w:val="00E00A32"/>
    <w:rsid w:val="00E07A30"/>
    <w:rsid w:val="00E95964"/>
    <w:rsid w:val="00EA467B"/>
    <w:rsid w:val="00EE0271"/>
    <w:rsid w:val="00EE5232"/>
    <w:rsid w:val="00F4580E"/>
    <w:rsid w:val="00F67363"/>
    <w:rsid w:val="00FA50F0"/>
    <w:rsid w:val="00FB38A7"/>
    <w:rsid w:val="00FD432F"/>
    <w:rsid w:val="00FD5989"/>
    <w:rsid w:val="00FD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DC410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81F"/>
    <w:pPr>
      <w:spacing w:after="200"/>
    </w:pPr>
    <w:rPr>
      <w:sz w:val="24"/>
      <w:szCs w:val="24"/>
    </w:rPr>
  </w:style>
  <w:style w:type="paragraph" w:styleId="Heading3">
    <w:name w:val="heading 3"/>
    <w:basedOn w:val="Normal"/>
    <w:qFormat/>
    <w:rsid w:val="00D214DB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369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074A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074AE"/>
  </w:style>
  <w:style w:type="paragraph" w:styleId="Footer">
    <w:name w:val="footer"/>
    <w:basedOn w:val="Normal"/>
    <w:link w:val="FooterChar"/>
    <w:uiPriority w:val="99"/>
    <w:unhideWhenUsed/>
    <w:rsid w:val="00A074A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074AE"/>
  </w:style>
  <w:style w:type="paragraph" w:styleId="BalloonText">
    <w:name w:val="Balloon Text"/>
    <w:basedOn w:val="Normal"/>
    <w:link w:val="BalloonTextChar"/>
    <w:uiPriority w:val="99"/>
    <w:semiHidden/>
    <w:unhideWhenUsed/>
    <w:rsid w:val="000207F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207FA"/>
    <w:rPr>
      <w:rFonts w:ascii="Tahoma" w:hAnsi="Tahoma" w:cs="Tahoma"/>
      <w:sz w:val="16"/>
      <w:szCs w:val="16"/>
    </w:rPr>
  </w:style>
  <w:style w:type="character" w:styleId="Hyperlink">
    <w:name w:val="Hyperlink"/>
    <w:rsid w:val="00910A7C"/>
    <w:rPr>
      <w:color w:val="0000FF"/>
      <w:u w:val="single"/>
    </w:rPr>
  </w:style>
  <w:style w:type="paragraph" w:customStyle="1" w:styleId="msolistparagraph0">
    <w:name w:val="msolistparagraph"/>
    <w:basedOn w:val="Normal"/>
    <w:rsid w:val="00A01EF9"/>
    <w:pPr>
      <w:spacing w:after="0"/>
      <w:ind w:left="720"/>
    </w:pPr>
    <w:rPr>
      <w:rFonts w:ascii="Calibri" w:eastAsia="Times New Roman" w:hAnsi="Calibri"/>
      <w:sz w:val="22"/>
      <w:szCs w:val="22"/>
      <w:lang w:val="es-ES" w:eastAsia="es-ES"/>
    </w:rPr>
  </w:style>
  <w:style w:type="character" w:customStyle="1" w:styleId="body">
    <w:name w:val="body"/>
    <w:basedOn w:val="DefaultParagraphFont"/>
    <w:rsid w:val="00195FB4"/>
  </w:style>
  <w:style w:type="paragraph" w:customStyle="1" w:styleId="ColorfulList-Accent11">
    <w:name w:val="Colorful List - Accent 11"/>
    <w:basedOn w:val="Normal"/>
    <w:qFormat/>
    <w:rsid w:val="00886284"/>
    <w:pPr>
      <w:spacing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rsid w:val="00005402"/>
    <w:pPr>
      <w:spacing w:before="100" w:beforeAutospacing="1" w:after="119"/>
    </w:pPr>
    <w:rPr>
      <w:rFonts w:ascii="Times New Roman" w:eastAsia="Times New Roman" w:hAnsi="Times New Roman"/>
      <w:lang w:val="es-ES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81F"/>
    <w:pPr>
      <w:spacing w:after="200"/>
    </w:pPr>
    <w:rPr>
      <w:sz w:val="24"/>
      <w:szCs w:val="24"/>
    </w:rPr>
  </w:style>
  <w:style w:type="paragraph" w:styleId="Heading3">
    <w:name w:val="heading 3"/>
    <w:basedOn w:val="Normal"/>
    <w:qFormat/>
    <w:rsid w:val="00D214DB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369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074A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074AE"/>
  </w:style>
  <w:style w:type="paragraph" w:styleId="Footer">
    <w:name w:val="footer"/>
    <w:basedOn w:val="Normal"/>
    <w:link w:val="FooterChar"/>
    <w:uiPriority w:val="99"/>
    <w:unhideWhenUsed/>
    <w:rsid w:val="00A074A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074AE"/>
  </w:style>
  <w:style w:type="paragraph" w:styleId="BalloonText">
    <w:name w:val="Balloon Text"/>
    <w:basedOn w:val="Normal"/>
    <w:link w:val="BalloonTextChar"/>
    <w:uiPriority w:val="99"/>
    <w:semiHidden/>
    <w:unhideWhenUsed/>
    <w:rsid w:val="000207F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207FA"/>
    <w:rPr>
      <w:rFonts w:ascii="Tahoma" w:hAnsi="Tahoma" w:cs="Tahoma"/>
      <w:sz w:val="16"/>
      <w:szCs w:val="16"/>
    </w:rPr>
  </w:style>
  <w:style w:type="character" w:styleId="Hyperlink">
    <w:name w:val="Hyperlink"/>
    <w:rsid w:val="00910A7C"/>
    <w:rPr>
      <w:color w:val="0000FF"/>
      <w:u w:val="single"/>
    </w:rPr>
  </w:style>
  <w:style w:type="paragraph" w:customStyle="1" w:styleId="msolistparagraph0">
    <w:name w:val="msolistparagraph"/>
    <w:basedOn w:val="Normal"/>
    <w:rsid w:val="00A01EF9"/>
    <w:pPr>
      <w:spacing w:after="0"/>
      <w:ind w:left="720"/>
    </w:pPr>
    <w:rPr>
      <w:rFonts w:ascii="Calibri" w:eastAsia="Times New Roman" w:hAnsi="Calibri"/>
      <w:sz w:val="22"/>
      <w:szCs w:val="22"/>
      <w:lang w:val="es-ES" w:eastAsia="es-ES"/>
    </w:rPr>
  </w:style>
  <w:style w:type="character" w:customStyle="1" w:styleId="body">
    <w:name w:val="body"/>
    <w:basedOn w:val="DefaultParagraphFont"/>
    <w:rsid w:val="00195FB4"/>
  </w:style>
  <w:style w:type="paragraph" w:customStyle="1" w:styleId="ColorfulList-Accent11">
    <w:name w:val="Colorful List - Accent 11"/>
    <w:basedOn w:val="Normal"/>
    <w:qFormat/>
    <w:rsid w:val="00886284"/>
    <w:pPr>
      <w:spacing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rsid w:val="00005402"/>
    <w:pPr>
      <w:spacing w:before="100" w:beforeAutospacing="1" w:after="119"/>
    </w:pPr>
    <w:rPr>
      <w:rFonts w:ascii="Times New Roman" w:eastAsia="Times New Roman" w:hAnsi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7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Delivery-Staffing\Recruiting%20Templates\Request%20Form%20Template%20Raik%20-%20Oth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\Delivery-Staffing\Recruiting Templates\Request Form Template Raik - Other.dotx</Template>
  <TotalTime>28</TotalTime>
  <Pages>1</Pages>
  <Words>83</Words>
  <Characters>474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LEAD INFORMATION</vt:lpstr>
    </vt:vector>
  </TitlesOfParts>
  <Company>Proximity Technologies</Company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LEAD INFORMATION</dc:title>
  <dc:subject/>
  <dc:creator>Sheri Apodaca</dc:creator>
  <cp:keywords/>
  <cp:lastModifiedBy>Jorge Herrera</cp:lastModifiedBy>
  <cp:revision>17</cp:revision>
  <dcterms:created xsi:type="dcterms:W3CDTF">2014-11-07T21:22:00Z</dcterms:created>
  <dcterms:modified xsi:type="dcterms:W3CDTF">2014-11-08T21:48:00Z</dcterms:modified>
</cp:coreProperties>
</file>